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0DFD" w14:textId="77777777"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Dear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P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arent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/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Guardian </w:t>
      </w:r>
    </w:p>
    <w:p w14:paraId="7E894599" w14:textId="77777777" w:rsidR="00577B1D" w:rsidRDefault="00577B1D">
      <w:p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340029A" w14:textId="55E18608" w:rsidR="00577B1D" w:rsidRPr="00577B1D" w:rsidRDefault="00577B1D" w:rsidP="00577B1D">
      <w:pPr>
        <w:jc w:val="center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</w:pP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PUPILS IN FORMS 8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E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, 8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F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 xml:space="preserve"> 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8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G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, 8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H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, 8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I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, 8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J</w:t>
      </w:r>
    </w:p>
    <w:p w14:paraId="79B0D03E" w14:textId="77777777" w:rsidR="005F4B6A" w:rsidRDefault="005F4B6A">
      <w:p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0F31D5EF" w14:textId="77777777" w:rsidR="005F4B6A" w:rsidRDefault="00E235F0">
      <w:pPr>
        <w:jc w:val="both"/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On Friday 21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eastAsia="en-US"/>
        </w:rPr>
        <w:t>st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and Friday 28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eastAsia="en-US"/>
        </w:rPr>
        <w:t>th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June 2019, we will be preparing Year 8 pupils for the transition to Year 9. The two days will aim to give them a taster of life in Year 9. Pupils will be taking part in taster lessons delivered by a range of departments. They will also be participating in tours of the school.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  <w:t xml:space="preserve">It is vital that your child attends both days so they are fully prepared for September. </w:t>
      </w:r>
    </w:p>
    <w:p w14:paraId="05E8EB99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53A301C8" w14:textId="48705011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On Friday 21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eastAsia="en-US"/>
        </w:rPr>
        <w:t>st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 pupils</w:t>
      </w:r>
      <w:proofErr w:type="gramEnd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will be expected to arrive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at </w:t>
      </w:r>
      <w:r w:rsidR="002F4520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8.30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  <w:t xml:space="preserve">at the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Sandringham Road Campus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. They will need to enter the building through the Woodbridge Road entrance, staff will be on hand to direct pupils where to go.   Pupils will have a brief assembly where they will be registered before beginning their induction. This will also be the same for Friday 28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val="en-US" w:eastAsia="en-US"/>
        </w:rPr>
        <w:t>th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June.</w:t>
      </w:r>
    </w:p>
    <w:p w14:paraId="2F882E26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165F2F24" w14:textId="77777777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If you wish to drive your child to school, please remember that parking outside the Sandringham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School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site is limited and prohibited directly o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utside the front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of the building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. </w:t>
      </w:r>
    </w:p>
    <w:p w14:paraId="5CA0288E" w14:textId="77777777" w:rsidR="005F4B6A" w:rsidRDefault="005F4B6A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0740BD6F" w14:textId="77777777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Break and lunchtime and will run as usual. Students can either bring a packed lunch or use the biometric system to purchase food at the canteen. Water will be available throughout the day to replenish water bottles. </w:t>
      </w:r>
    </w:p>
    <w:p w14:paraId="59B009BD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51727D43" w14:textId="77777777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Pupils will need to bring writing equipment, core subject books (English, Science &amp;Maths) and will need to be in full uniform.</w:t>
      </w:r>
    </w:p>
    <w:p w14:paraId="303C58DE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162A1B36" w14:textId="77777777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We hope that this preparation for transition proves to be informative for pupils and helps to allay any fears or worries that they may have about starting their Key Stage 4 journey. We also hope that pupils use this opportunity to ask any questions that they may have about Year 9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Pupils will be meeting new members of staff and so should use this time to create a good impression of themselves and their behaviour. </w:t>
      </w:r>
    </w:p>
    <w:p w14:paraId="6862A2EF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2B118D22" w14:textId="77777777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We look forward to seeing all pupils during this transition and helping them to understand and enjoy life in Year 9. </w:t>
      </w:r>
    </w:p>
    <w:p w14:paraId="5B6010D1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0F71F600" w14:textId="77777777"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If you have any further questions about this day, please contact the Year 8 team at the Longbridge Campus. </w:t>
      </w:r>
    </w:p>
    <w:p w14:paraId="21F709D6" w14:textId="77777777"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1D411430" w14:textId="77777777"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Yours sincerely, </w:t>
      </w:r>
    </w:p>
    <w:p w14:paraId="64B026D0" w14:textId="77777777" w:rsidR="005F4B6A" w:rsidRDefault="005F4B6A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54CDEE4D" w14:textId="77777777"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Mr Brooks &amp; Ms McQuillan</w:t>
      </w:r>
    </w:p>
    <w:p w14:paraId="7B3BD9A9" w14:textId="77777777"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Heads of Year 8 Longbridge Campus</w:t>
      </w:r>
    </w:p>
    <w:p w14:paraId="421A127E" w14:textId="77777777" w:rsidR="005F4B6A" w:rsidRDefault="005F4B6A"/>
    <w:sectPr w:rsidR="005F4B6A">
      <w:headerReference w:type="even" r:id="rId8"/>
      <w:headerReference w:type="default" r:id="rId9"/>
      <w:headerReference w:type="first" r:id="rId10"/>
      <w:footerReference w:type="first" r:id="rId11"/>
      <w:type w:val="continuous"/>
      <w:pgSz w:w="11906" w:h="16838" w:code="9"/>
      <w:pgMar w:top="709" w:right="1133" w:bottom="1276" w:left="1418" w:header="56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1C1A" w14:textId="77777777" w:rsidR="005F4B6A" w:rsidRDefault="00E235F0">
      <w:r>
        <w:separator/>
      </w:r>
    </w:p>
  </w:endnote>
  <w:endnote w:type="continuationSeparator" w:id="0">
    <w:p w14:paraId="31B2F5A0" w14:textId="77777777" w:rsidR="005F4B6A" w:rsidRDefault="00E235F0">
      <w:r>
        <w:continuationSeparator/>
      </w:r>
    </w:p>
  </w:endnote>
  <w:endnote w:type="continuationNotice" w:id="1">
    <w:p w14:paraId="5E0E5BFD" w14:textId="77777777" w:rsidR="005F4B6A" w:rsidRDefault="005F4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C6A1C" w14:textId="77777777" w:rsidR="005F4B6A" w:rsidRDefault="00E235F0">
    <w:pPr>
      <w:pStyle w:val="Footer"/>
      <w:ind w:left="-1134" w:right="-890"/>
      <w:jc w:val="center"/>
      <w:rPr>
        <w:noProof/>
      </w:rPr>
    </w:pPr>
    <w:r>
      <w:rPr>
        <w:noProof/>
      </w:rPr>
      <w:drawing>
        <wp:inline distT="0" distB="0" distL="0" distR="0" wp14:anchorId="3A014709" wp14:editId="5E0EEDB3">
          <wp:extent cx="6010275" cy="371475"/>
          <wp:effectExtent l="0" t="0" r="9525" b="9525"/>
          <wp:docPr id="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A5C42" w14:textId="77777777" w:rsidR="005F4B6A" w:rsidRDefault="00E235F0">
      <w:r>
        <w:separator/>
      </w:r>
    </w:p>
  </w:footnote>
  <w:footnote w:type="continuationSeparator" w:id="0">
    <w:p w14:paraId="3252947F" w14:textId="77777777" w:rsidR="005F4B6A" w:rsidRDefault="00E235F0">
      <w:r>
        <w:continuationSeparator/>
      </w:r>
    </w:p>
  </w:footnote>
  <w:footnote w:type="continuationNotice" w:id="1">
    <w:p w14:paraId="16898208" w14:textId="77777777" w:rsidR="005F4B6A" w:rsidRDefault="005F4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185E" w14:textId="77777777" w:rsidR="005F4B6A" w:rsidRDefault="00E235F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15B9F9" w14:textId="77777777" w:rsidR="005F4B6A" w:rsidRDefault="005F4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18147" w14:textId="77777777" w:rsidR="005F4B6A" w:rsidRDefault="00E235F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BE95C36" w14:textId="77777777" w:rsidR="005F4B6A" w:rsidRDefault="005F4B6A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51" w:type="dxa"/>
      <w:tblLook w:val="04A0" w:firstRow="1" w:lastRow="0" w:firstColumn="1" w:lastColumn="0" w:noHBand="0" w:noVBand="1"/>
    </w:tblPr>
    <w:tblGrid>
      <w:gridCol w:w="3544"/>
      <w:gridCol w:w="3544"/>
      <w:gridCol w:w="3544"/>
    </w:tblGrid>
    <w:tr w:rsidR="005F4B6A" w14:paraId="70986CC0" w14:textId="77777777">
      <w:tc>
        <w:tcPr>
          <w:tcW w:w="3544" w:type="dxa"/>
          <w:shd w:val="clear" w:color="auto" w:fill="auto"/>
        </w:tcPr>
        <w:p w14:paraId="4C9AFFC6" w14:textId="77777777" w:rsidR="005F4B6A" w:rsidRDefault="00E235F0">
          <w:pPr>
            <w:pStyle w:val="Header"/>
            <w:rPr>
              <w:b/>
            </w:rPr>
          </w:pPr>
          <w:r>
            <w:rPr>
              <w:b/>
            </w:rPr>
            <w:t>Sandringham Site</w:t>
          </w:r>
        </w:p>
        <w:p w14:paraId="71532505" w14:textId="77777777"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Sandringham Road</w:t>
          </w:r>
        </w:p>
        <w:p w14:paraId="1DC025B5" w14:textId="77777777"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Barking, Essex IG11 9AG</w:t>
          </w:r>
        </w:p>
        <w:p w14:paraId="6F735204" w14:textId="77777777" w:rsidR="005F4B6A" w:rsidRDefault="00E235F0">
          <w:pPr>
            <w:pStyle w:val="Header"/>
            <w:rPr>
              <w:sz w:val="18"/>
            </w:rPr>
          </w:pPr>
          <w:r>
            <w:rPr>
              <w:b/>
              <w:sz w:val="18"/>
            </w:rPr>
            <w:t>Tel:</w:t>
          </w:r>
          <w:r>
            <w:rPr>
              <w:sz w:val="18"/>
            </w:rPr>
            <w:t xml:space="preserve"> 020 8270 4100</w:t>
          </w:r>
        </w:p>
        <w:p w14:paraId="361E454F" w14:textId="77777777" w:rsidR="005F4B6A" w:rsidRDefault="00E235F0">
          <w:pPr>
            <w:pStyle w:val="Header"/>
            <w:rPr>
              <w:sz w:val="18"/>
            </w:rPr>
          </w:pPr>
          <w:r>
            <w:rPr>
              <w:b/>
              <w:sz w:val="18"/>
            </w:rPr>
            <w:t>Fax:</w:t>
          </w:r>
          <w:r>
            <w:rPr>
              <w:sz w:val="18"/>
            </w:rPr>
            <w:t xml:space="preserve"> 020 8270 4090</w:t>
          </w:r>
        </w:p>
        <w:p w14:paraId="4255CA3B" w14:textId="77777777" w:rsidR="005F4B6A" w:rsidRDefault="005F4B6A">
          <w:pPr>
            <w:pStyle w:val="Header"/>
            <w:ind w:left="34" w:hanging="34"/>
            <w:rPr>
              <w:sz w:val="18"/>
            </w:rPr>
          </w:pPr>
        </w:p>
        <w:p w14:paraId="703C0DCD" w14:textId="77777777" w:rsidR="005F4B6A" w:rsidRDefault="005F4B6A">
          <w:pPr>
            <w:pStyle w:val="Header"/>
            <w:rPr>
              <w:rFonts w:ascii="Arial" w:hAnsi="Arial"/>
              <w:sz w:val="14"/>
            </w:rPr>
          </w:pPr>
        </w:p>
        <w:p w14:paraId="4AEA5F8B" w14:textId="77777777"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www.barkingabbeyschool.co.uk</w:t>
          </w:r>
        </w:p>
        <w:p w14:paraId="1C602AE5" w14:textId="77777777"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Headteacher: Jo Tupman</w:t>
          </w:r>
        </w:p>
        <w:p w14:paraId="305A4D0A" w14:textId="77777777" w:rsidR="005F4B6A" w:rsidRDefault="005F4B6A">
          <w:pPr>
            <w:pStyle w:val="Header"/>
            <w:rPr>
              <w:rFonts w:ascii="Arial" w:hAnsi="Arial"/>
              <w:sz w:val="14"/>
            </w:rPr>
          </w:pPr>
        </w:p>
      </w:tc>
      <w:tc>
        <w:tcPr>
          <w:tcW w:w="3544" w:type="dxa"/>
          <w:shd w:val="clear" w:color="auto" w:fill="auto"/>
        </w:tcPr>
        <w:p w14:paraId="134A34CE" w14:textId="77777777" w:rsidR="005F4B6A" w:rsidRDefault="00E235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3086BD2" wp14:editId="351D242B">
                <wp:extent cx="714155" cy="935542"/>
                <wp:effectExtent l="0" t="0" r="0" b="0"/>
                <wp:docPr id="75" name="Picture 75" descr="SCHOOL BADGE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HOOL BADGE 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413" cy="97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0D870D8" w14:textId="77777777" w:rsidR="005F4B6A" w:rsidRDefault="00E235F0">
          <w:pPr>
            <w:pStyle w:val="Header"/>
            <w:jc w:val="center"/>
            <w:rPr>
              <w:rFonts w:ascii="Bebas" w:hAnsi="Bebas"/>
            </w:rPr>
          </w:pPr>
          <w:r>
            <w:rPr>
              <w:rFonts w:ascii="Bebas" w:hAnsi="Bebas"/>
            </w:rPr>
            <w:t>Barking abbey school</w:t>
          </w:r>
        </w:p>
        <w:p w14:paraId="2A6DD62D" w14:textId="77777777" w:rsidR="005F4B6A" w:rsidRDefault="00E235F0">
          <w:pPr>
            <w:pStyle w:val="Header"/>
            <w:jc w:val="center"/>
            <w:rPr>
              <w:rFonts w:ascii="Calibri Light" w:hAnsi="Calibri Light"/>
            </w:rPr>
          </w:pPr>
          <w:r>
            <w:rPr>
              <w:rFonts w:ascii="Calibri Light" w:hAnsi="Calibri Light"/>
              <w:sz w:val="20"/>
            </w:rPr>
            <w:t>Give and expect the best</w:t>
          </w:r>
        </w:p>
      </w:tc>
      <w:tc>
        <w:tcPr>
          <w:tcW w:w="3544" w:type="dxa"/>
          <w:shd w:val="clear" w:color="auto" w:fill="auto"/>
        </w:tcPr>
        <w:p w14:paraId="52BE4FAB" w14:textId="77777777" w:rsidR="005F4B6A" w:rsidRDefault="00E235F0">
          <w:pPr>
            <w:pStyle w:val="Header"/>
            <w:ind w:left="34" w:hanging="34"/>
            <w:jc w:val="right"/>
            <w:rPr>
              <w:b/>
            </w:rPr>
          </w:pPr>
          <w:r>
            <w:rPr>
              <w:b/>
            </w:rPr>
            <w:t>Longbridge Site</w:t>
          </w:r>
        </w:p>
        <w:p w14:paraId="6A032C5C" w14:textId="77777777" w:rsidR="005F4B6A" w:rsidRDefault="00E235F0">
          <w:pPr>
            <w:pStyle w:val="Header"/>
            <w:ind w:left="34" w:hanging="34"/>
            <w:jc w:val="right"/>
            <w:rPr>
              <w:sz w:val="18"/>
            </w:rPr>
          </w:pPr>
          <w:r>
            <w:rPr>
              <w:sz w:val="18"/>
            </w:rPr>
            <w:t>Longbridge Road</w:t>
          </w:r>
        </w:p>
        <w:p w14:paraId="16C9AC14" w14:textId="77777777" w:rsidR="005F4B6A" w:rsidRDefault="00E235F0">
          <w:pPr>
            <w:pStyle w:val="Header"/>
            <w:ind w:left="34" w:hanging="34"/>
            <w:jc w:val="right"/>
            <w:rPr>
              <w:sz w:val="18"/>
            </w:rPr>
          </w:pPr>
          <w:r>
            <w:rPr>
              <w:sz w:val="18"/>
            </w:rPr>
            <w:t>Barking, Essex IG11 8UF</w:t>
          </w:r>
        </w:p>
        <w:p w14:paraId="51DB28E5" w14:textId="77777777" w:rsidR="005F4B6A" w:rsidRDefault="00E235F0">
          <w:pPr>
            <w:pStyle w:val="Header"/>
            <w:ind w:left="34" w:hanging="34"/>
            <w:jc w:val="right"/>
            <w:rPr>
              <w:sz w:val="18"/>
            </w:rPr>
          </w:pPr>
          <w:r>
            <w:rPr>
              <w:b/>
              <w:sz w:val="18"/>
            </w:rPr>
            <w:t>Tel:</w:t>
          </w:r>
          <w:r>
            <w:rPr>
              <w:sz w:val="18"/>
            </w:rPr>
            <w:t xml:space="preserve">  020 8270 4140</w:t>
          </w:r>
        </w:p>
        <w:p w14:paraId="5FBCCAC8" w14:textId="77777777" w:rsidR="005F4B6A" w:rsidRDefault="005F4B6A">
          <w:pPr>
            <w:pStyle w:val="Header"/>
            <w:jc w:val="right"/>
            <w:rPr>
              <w:sz w:val="18"/>
            </w:rPr>
          </w:pPr>
        </w:p>
        <w:p w14:paraId="68BC4294" w14:textId="77777777" w:rsidR="005F4B6A" w:rsidRDefault="005F4B6A">
          <w:pPr>
            <w:pStyle w:val="Header"/>
            <w:jc w:val="right"/>
            <w:rPr>
              <w:sz w:val="18"/>
            </w:rPr>
          </w:pPr>
        </w:p>
        <w:p w14:paraId="1953257F" w14:textId="77777777" w:rsidR="005F4B6A" w:rsidRDefault="005F4B6A">
          <w:pPr>
            <w:pStyle w:val="Header"/>
            <w:jc w:val="right"/>
            <w:rPr>
              <w:sz w:val="18"/>
            </w:rPr>
          </w:pPr>
        </w:p>
        <w:p w14:paraId="25D24B09" w14:textId="77777777" w:rsidR="005F4B6A" w:rsidRDefault="00E235F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>office@barkingabbeyschool.co.uk</w:t>
          </w:r>
        </w:p>
        <w:p w14:paraId="0F956034" w14:textId="77777777" w:rsidR="005F4B6A" w:rsidRDefault="00E235F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>6thform@barkingabbeyschool.co.uk</w:t>
          </w:r>
        </w:p>
      </w:tc>
    </w:tr>
  </w:tbl>
  <w:p w14:paraId="2290F4FE" w14:textId="77777777" w:rsidR="005F4B6A" w:rsidRDefault="005F4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2.25pt;height:11.25pt" o:bullet="t">
        <v:imagedata r:id="rId1" o:title="SSAT_CSA_Mark_Blue"/>
      </v:shape>
    </w:pict>
  </w:numPicBullet>
  <w:numPicBullet w:numPicBulletId="1">
    <w:pict>
      <v:shape id="_x0000_i1027" type="#_x0000_t75" style="width:23.25pt;height:14.25pt" o:bullet="t">
        <v:imagedata r:id="rId2" o:title="logo-award"/>
      </v:shape>
    </w:pict>
  </w:numPicBullet>
  <w:abstractNum w:abstractNumId="0" w15:restartNumberingAfterBreak="0">
    <w:nsid w:val="04BF402E"/>
    <w:multiLevelType w:val="hybridMultilevel"/>
    <w:tmpl w:val="AC4A33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8F8"/>
    <w:multiLevelType w:val="hybridMultilevel"/>
    <w:tmpl w:val="B68A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13C2C"/>
    <w:multiLevelType w:val="hybridMultilevel"/>
    <w:tmpl w:val="2BF8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2DE3"/>
    <w:multiLevelType w:val="hybridMultilevel"/>
    <w:tmpl w:val="4D9E0D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3139EE"/>
    <w:multiLevelType w:val="hybridMultilevel"/>
    <w:tmpl w:val="D120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E1059"/>
    <w:multiLevelType w:val="hybridMultilevel"/>
    <w:tmpl w:val="772E8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60431"/>
    <w:multiLevelType w:val="hybridMultilevel"/>
    <w:tmpl w:val="346A309C"/>
    <w:lvl w:ilvl="0" w:tplc="60BA1B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CB3B62"/>
    <w:multiLevelType w:val="hybridMultilevel"/>
    <w:tmpl w:val="D7D0E6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R:\ADMIN\HOD\maths\2012-2013\JDA - DETENTION DATA 18.3.1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odso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Surname"/>
        <w:mappedName w:val="Last Name"/>
        <w:column w:val="1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EMail address"/>
        <w:mappedName w:val="E-mail Address"/>
        <w:column w:val="16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B6A"/>
    <w:rsid w:val="002F4520"/>
    <w:rsid w:val="00577B1D"/>
    <w:rsid w:val="005F4B6A"/>
    <w:rsid w:val="00E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C26CE"/>
  <w15:docId w15:val="{096D924F-1A1D-4341-94E0-B32681C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Mainheading">
    <w:name w:val="Mainheading"/>
    <w:basedOn w:val="Normal"/>
    <w:pPr>
      <w:keepNext/>
      <w:spacing w:after="240"/>
    </w:pPr>
    <w:rPr>
      <w:rFonts w:cs="Times New Roman"/>
      <w:bCs/>
      <w:kern w:val="28"/>
      <w:sz w:val="28"/>
      <w:lang w:val="en-US"/>
    </w:rPr>
  </w:style>
  <w:style w:type="paragraph" w:customStyle="1" w:styleId="Sideheading">
    <w:name w:val="Sideheading"/>
    <w:basedOn w:val="Normal"/>
    <w:pPr>
      <w:keepNext/>
      <w:spacing w:after="120"/>
    </w:pPr>
    <w:rPr>
      <w:bCs/>
      <w:noProof/>
      <w:kern w:val="28"/>
      <w:lang w:val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Revision">
    <w:name w:val="Revision"/>
    <w:hidden/>
    <w:uiPriority w:val="99"/>
    <w:semiHidden/>
    <w:rPr>
      <w:rFonts w:ascii="Arial" w:hAnsi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Pr>
      <w:rFonts w:eastAsia="Calibri"/>
      <w:color w:val="000000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39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Headed%20Paper%20and%20Logos\Headed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0C842-13EE-4B74-9C0D-BD5298CC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Headed Paper.dotx</Template>
  <TotalTime>3</TotalTime>
  <Pages>1</Pages>
  <Words>366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Our ref:</vt:lpstr>
    </vt:vector>
  </TitlesOfParts>
  <Company>Research Machines plc.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ref:</dc:title>
  <dc:subject/>
  <dc:creator>Brooks J</dc:creator>
  <cp:keywords/>
  <dc:description/>
  <cp:lastModifiedBy>Ejaz Ali</cp:lastModifiedBy>
  <cp:revision>3</cp:revision>
  <cp:lastPrinted>2015-09-25T09:42:00Z</cp:lastPrinted>
  <dcterms:created xsi:type="dcterms:W3CDTF">2019-06-14T09:27:00Z</dcterms:created>
  <dcterms:modified xsi:type="dcterms:W3CDTF">2019-06-18T17:17:00Z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134173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S6.2.9</vt:lpwstr>
  </property>
  <property fmtid="{D5CDD505-2E9C-101B-9397-08002B2CF9AE}" pid="5" name="_DocHome">
    <vt:i4>-970615874</vt:i4>
  </property>
</Properties>
</file>